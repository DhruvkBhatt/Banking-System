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1B5" w:rsidRDefault="00B745A8">
      <w:pPr>
        <w:pStyle w:val="Date"/>
      </w:pPr>
      <w:r>
        <w:rPr>
          <w:noProof/>
          <w:lang w:val="en-IN" w:eastAsia="en-IN"/>
        </w:rPr>
        <mc:AlternateContent>
          <mc:Choice Requires="wps">
            <w:drawing>
              <wp:anchor distT="640080" distB="640080" distL="114300" distR="114300" simplePos="0" relativeHeight="251660288" behindDoc="0" locked="0" layoutInCell="1" allowOverlap="0">
                <wp:simplePos x="819150" y="51435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6600</wp14:pctPosVOffset>
                    </wp:positionV>
                  </mc:Choice>
                  <mc:Fallback>
                    <wp:positionV relativeFrom="page">
                      <wp:posOffset>663575</wp:posOffset>
                    </wp:positionV>
                  </mc:Fallback>
                </mc:AlternateContent>
                <wp:extent cx="6438900" cy="822960"/>
                <wp:effectExtent l="0" t="0" r="0" b="15240"/>
                <wp:wrapSquare wrapText="bothSides"/>
                <wp:docPr id="8" name="Text Box 8" descr="Contact inform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1"/>
                              <w:gridCol w:w="7595"/>
                              <w:gridCol w:w="202"/>
                              <w:gridCol w:w="202"/>
                              <w:gridCol w:w="1009"/>
                            </w:tblGrid>
                            <w:tr w:rsidR="002761B5">
                              <w:trPr>
                                <w:trHeight w:hRule="exact" w:val="1296"/>
                              </w:trPr>
                              <w:tc>
                                <w:tcPr>
                                  <w:tcW w:w="360" w:type="dxa"/>
                                  <w:shd w:val="clear" w:color="auto" w:fill="EBEBEB"/>
                                  <w:vAlign w:val="center"/>
                                </w:tcPr>
                                <w:p w:rsidR="002761B5" w:rsidRDefault="002761B5"/>
                              </w:tc>
                              <w:tc>
                                <w:tcPr>
                                  <w:tcW w:w="7589" w:type="dxa"/>
                                  <w:shd w:val="clear" w:color="auto" w:fill="EBEBEB"/>
                                  <w:vAlign w:val="center"/>
                                </w:tcPr>
                                <w:p w:rsidR="00470A96" w:rsidRPr="00470A96" w:rsidRDefault="00470A96" w:rsidP="00470A96">
                                  <w:pPr>
                                    <w:pStyle w:val="NoSpacing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ONLINE BANKING SYSTEM</w:t>
                                  </w:r>
                                </w:p>
                              </w:tc>
                              <w:tc>
                                <w:tcPr>
                                  <w:tcW w:w="202" w:type="dxa"/>
                                  <w:shd w:val="clear" w:color="auto" w:fill="17AE92" w:themeFill="accent1"/>
                                  <w:vAlign w:val="center"/>
                                </w:tcPr>
                                <w:p w:rsidR="002761B5" w:rsidRDefault="002761B5"/>
                              </w:tc>
                              <w:tc>
                                <w:tcPr>
                                  <w:tcW w:w="202" w:type="dxa"/>
                                  <w:shd w:val="clear" w:color="auto" w:fill="F7A23F" w:themeFill="accent2"/>
                                  <w:vAlign w:val="center"/>
                                </w:tcPr>
                                <w:p w:rsidR="002761B5" w:rsidRDefault="002761B5"/>
                              </w:tc>
                              <w:tc>
                                <w:tcPr>
                                  <w:tcW w:w="1008" w:type="dxa"/>
                                  <w:shd w:val="clear" w:color="auto" w:fill="6F7E84" w:themeFill="accent3"/>
                                  <w:vAlign w:val="center"/>
                                </w:tcPr>
                                <w:p w:rsidR="002761B5" w:rsidRDefault="002761B5"/>
                              </w:tc>
                            </w:tr>
                          </w:tbl>
                          <w:p w:rsidR="002761B5" w:rsidRDefault="002761B5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alt="Description: Contact information" style="position:absolute;margin-left:0;margin-top:0;width:507pt;height:64.8pt;z-index:251660288;visibility:visible;mso-wrap-style:square;mso-width-percent:765;mso-height-percent:0;mso-top-percent:66;mso-wrap-distance-left:9pt;mso-wrap-distance-top:50.4pt;mso-wrap-distance-right:9pt;mso-wrap-distance-bottom:50.4pt;mso-position-horizontal:center;mso-position-horizontal-relative:page;mso-position-vertical-relative:page;mso-width-percent:765;mso-height-percent:0;mso-top-percent:66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" o:allowoverlap="f" filled="f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1"/>
                        <w:gridCol w:w="7595"/>
                        <w:gridCol w:w="202"/>
                        <w:gridCol w:w="202"/>
                        <w:gridCol w:w="1009"/>
                      </w:tblGrid>
                      <w:tr w:rsidR="002761B5">
                        <w:trPr>
                          <w:trHeight w:hRule="exact" w:val="1296"/>
                        </w:trPr>
                        <w:tc>
                          <w:tcPr>
                            <w:tcW w:w="360" w:type="dxa"/>
                            <w:shd w:val="clear" w:color="auto" w:fill="EBEBEB"/>
                            <w:vAlign w:val="center"/>
                          </w:tcPr>
                          <w:p w:rsidR="002761B5" w:rsidRDefault="002761B5"/>
                        </w:tc>
                        <w:tc>
                          <w:tcPr>
                            <w:tcW w:w="7589" w:type="dxa"/>
                            <w:shd w:val="clear" w:color="auto" w:fill="EBEBEB"/>
                            <w:vAlign w:val="center"/>
                          </w:tcPr>
                          <w:p w:rsidR="00470A96" w:rsidRPr="00470A96" w:rsidRDefault="00470A96" w:rsidP="00470A96">
                            <w:pPr>
                              <w:pStyle w:val="NoSpacing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ONLINE BANKING SYSTEM</w:t>
                            </w:r>
                          </w:p>
                        </w:tc>
                        <w:tc>
                          <w:tcPr>
                            <w:tcW w:w="202" w:type="dxa"/>
                            <w:shd w:val="clear" w:color="auto" w:fill="17AE92" w:themeFill="accent1"/>
                            <w:vAlign w:val="center"/>
                          </w:tcPr>
                          <w:p w:rsidR="002761B5" w:rsidRDefault="002761B5"/>
                        </w:tc>
                        <w:tc>
                          <w:tcPr>
                            <w:tcW w:w="202" w:type="dxa"/>
                            <w:shd w:val="clear" w:color="auto" w:fill="F7A23F" w:themeFill="accent2"/>
                            <w:vAlign w:val="center"/>
                          </w:tcPr>
                          <w:p w:rsidR="002761B5" w:rsidRDefault="002761B5"/>
                        </w:tc>
                        <w:tc>
                          <w:tcPr>
                            <w:tcW w:w="1008" w:type="dxa"/>
                            <w:shd w:val="clear" w:color="auto" w:fill="6F7E84" w:themeFill="accent3"/>
                            <w:vAlign w:val="center"/>
                          </w:tcPr>
                          <w:p w:rsidR="002761B5" w:rsidRDefault="002761B5"/>
                        </w:tc>
                      </w:tr>
                    </w:tbl>
                    <w:p w:rsidR="002761B5" w:rsidRDefault="002761B5">
                      <w:pPr>
                        <w:pStyle w:val="NoSpacing"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1090121960"/>
          <w:placeholder>
            <w:docPart w:val="6058153C01C94950B62EBD9205AE82F3"/>
          </w:placeholder>
          <w:date w:fullDate="2016-09-13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470A96">
            <w:t>September 13, 2016</w:t>
          </w:r>
        </w:sdtContent>
      </w:sdt>
      <w:r>
        <w:t xml:space="preserve"> </w:t>
      </w:r>
    </w:p>
    <w:p w:rsidR="00470A96" w:rsidRDefault="000C6712">
      <w:pPr>
        <w:pStyle w:val="ContactInfo"/>
      </w:pPr>
      <w:r>
        <w:t xml:space="preserve">CE-06 </w:t>
      </w:r>
      <w:r w:rsidR="00470A96">
        <w:t>BHATT DHRUV</w:t>
      </w:r>
      <w:r>
        <w:t xml:space="preserve"> </w:t>
      </w:r>
    </w:p>
    <w:p w:rsidR="000C6712" w:rsidRDefault="000C6712" w:rsidP="000C6712">
      <w:pPr>
        <w:pStyle w:val="ContactInfo"/>
      </w:pPr>
      <w:r>
        <w:t>CE-08 BHUVA MOHIT</w:t>
      </w:r>
    </w:p>
    <w:p w:rsidR="000C6712" w:rsidRDefault="000C6712">
      <w:pPr>
        <w:pStyle w:val="ContactInfo"/>
      </w:pPr>
    </w:p>
    <w:p w:rsidR="00470A96" w:rsidRDefault="00470A96" w:rsidP="00A16FE3">
      <w:r>
        <w:t xml:space="preserve">THIS </w:t>
      </w:r>
      <w:proofErr w:type="gramStart"/>
      <w:r>
        <w:t>IS  FOR</w:t>
      </w:r>
      <w:proofErr w:type="gramEnd"/>
      <w:r>
        <w:t xml:space="preserve"> DESCRIPTION OF OUR PRODUCT ONLINE BANKING </w:t>
      </w:r>
      <w:r w:rsidR="00A16FE3">
        <w:t xml:space="preserve"> SYSTEM VERSION 1.0. </w:t>
      </w:r>
      <w:r>
        <w:t>SUBMITTED IN PRACTICAL FULFILLMENT OF THE EQUIREMENT</w:t>
      </w:r>
    </w:p>
    <w:p w:rsidR="00A16FE3" w:rsidRDefault="00A16FE3" w:rsidP="004C58EE">
      <w:pPr>
        <w:jc w:val="center"/>
      </w:pPr>
    </w:p>
    <w:p w:rsidR="004C58EE" w:rsidRDefault="004C58EE" w:rsidP="00A16FE3"/>
    <w:p w:rsidR="004C58EE" w:rsidRPr="004C58EE" w:rsidRDefault="004C58EE" w:rsidP="004C58EE">
      <w:pPr>
        <w:rPr>
          <w:sz w:val="36"/>
          <w:szCs w:val="36"/>
          <w:u w:val="single"/>
        </w:rPr>
      </w:pPr>
    </w:p>
    <w:p w:rsidR="004C58EE" w:rsidRDefault="004C58EE" w:rsidP="004C58EE">
      <w:pPr>
        <w:pStyle w:val="TOC1"/>
        <w:rPr>
          <w:sz w:val="36"/>
          <w:szCs w:val="36"/>
          <w:u w:val="single"/>
        </w:rPr>
      </w:pPr>
    </w:p>
    <w:p w:rsidR="004C58EE" w:rsidRDefault="004C58EE" w:rsidP="004C58EE"/>
    <w:p w:rsidR="004C58EE" w:rsidRDefault="004C58EE" w:rsidP="004C58EE"/>
    <w:p w:rsidR="004C58EE" w:rsidRDefault="004C58EE" w:rsidP="004C58EE"/>
    <w:p w:rsidR="004C58EE" w:rsidRDefault="004C58EE" w:rsidP="004C58EE"/>
    <w:p w:rsidR="004C58EE" w:rsidRDefault="004C58EE" w:rsidP="004C58EE"/>
    <w:p w:rsidR="004C58EE" w:rsidRDefault="004C58EE" w:rsidP="004C58EE"/>
    <w:p w:rsidR="004C58EE" w:rsidRDefault="004C58EE" w:rsidP="004C58EE"/>
    <w:p w:rsidR="004C58EE" w:rsidRDefault="004C58EE" w:rsidP="004C58EE"/>
    <w:p w:rsidR="004C58EE" w:rsidRDefault="004C58EE" w:rsidP="004C58EE"/>
    <w:p w:rsidR="004C58EE" w:rsidRDefault="004C58EE" w:rsidP="004C58EE"/>
    <w:p w:rsidR="004C58EE" w:rsidRDefault="004C58EE" w:rsidP="004C58EE"/>
    <w:p w:rsidR="004C58EE" w:rsidRPr="004C58EE" w:rsidRDefault="004C58EE" w:rsidP="004C58EE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TABLE OF CONTENT</w:t>
      </w:r>
    </w:p>
    <w:p w:rsidR="004C58EE" w:rsidRDefault="004C58EE" w:rsidP="00C50283">
      <w:pPr>
        <w:pStyle w:val="TOC1"/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</w:r>
      <w:r>
        <w:tab/>
      </w:r>
      <w:r w:rsidR="00C50283">
        <w:t>2</w:t>
      </w:r>
    </w:p>
    <w:p w:rsidR="004C58EE" w:rsidRDefault="004C58EE" w:rsidP="004C58EE">
      <w:pPr>
        <w:pStyle w:val="TOC1"/>
      </w:pPr>
      <w:r>
        <w:t>1.</w:t>
      </w:r>
      <w:r>
        <w:tab/>
        <w:t>Introduction</w:t>
      </w:r>
      <w:r>
        <w:tab/>
      </w:r>
      <w:r w:rsidR="00C50283">
        <w:t>3</w:t>
      </w:r>
    </w:p>
    <w:p w:rsidR="004C58EE" w:rsidRDefault="004C58EE" w:rsidP="004C58E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Purpose</w:t>
      </w:r>
      <w:r>
        <w:rPr>
          <w:noProof/>
        </w:rPr>
        <w:tab/>
      </w:r>
      <w:r w:rsidR="00C50283">
        <w:rPr>
          <w:noProof/>
        </w:rPr>
        <w:t>3</w:t>
      </w:r>
    </w:p>
    <w:p w:rsidR="004C58EE" w:rsidRDefault="004C58EE" w:rsidP="004C58E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Document Conventions</w:t>
      </w:r>
      <w:r>
        <w:rPr>
          <w:noProof/>
        </w:rPr>
        <w:tab/>
      </w:r>
      <w:r w:rsidR="00C50283">
        <w:rPr>
          <w:noProof/>
        </w:rPr>
        <w:t>3</w:t>
      </w:r>
    </w:p>
    <w:p w:rsidR="004C58EE" w:rsidRDefault="004C58EE" w:rsidP="004C58E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Intended Audience and Reading Suggestions</w:t>
      </w:r>
      <w:r>
        <w:rPr>
          <w:noProof/>
        </w:rPr>
        <w:tab/>
      </w:r>
      <w:r w:rsidR="00C50283">
        <w:rPr>
          <w:noProof/>
        </w:rPr>
        <w:t>3</w:t>
      </w:r>
    </w:p>
    <w:p w:rsidR="004C58EE" w:rsidRDefault="004C58EE" w:rsidP="004C58E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  <w:t>Product Scope</w:t>
      </w:r>
      <w:r>
        <w:rPr>
          <w:noProof/>
        </w:rPr>
        <w:tab/>
      </w:r>
      <w:r w:rsidR="00C50283">
        <w:rPr>
          <w:noProof/>
        </w:rPr>
        <w:t>3</w:t>
      </w:r>
    </w:p>
    <w:p w:rsidR="004C58EE" w:rsidRDefault="004C58EE" w:rsidP="004C58E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  <w:t>References</w:t>
      </w:r>
      <w:r>
        <w:rPr>
          <w:noProof/>
        </w:rPr>
        <w:tab/>
      </w:r>
      <w:r w:rsidR="00C50283">
        <w:rPr>
          <w:noProof/>
        </w:rPr>
        <w:t>3</w:t>
      </w:r>
    </w:p>
    <w:p w:rsidR="004C58EE" w:rsidRDefault="004C58EE" w:rsidP="004C58EE">
      <w:pPr>
        <w:pStyle w:val="TOC1"/>
      </w:pPr>
      <w:r>
        <w:t>2.</w:t>
      </w:r>
      <w:r>
        <w:tab/>
        <w:t>Overall Description</w:t>
      </w:r>
      <w:r>
        <w:tab/>
      </w:r>
      <w:r w:rsidR="00C50283">
        <w:t>4</w:t>
      </w:r>
    </w:p>
    <w:p w:rsidR="004C58EE" w:rsidRDefault="004C58EE" w:rsidP="004C58E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Product Perspective</w:t>
      </w:r>
      <w:r>
        <w:rPr>
          <w:noProof/>
        </w:rPr>
        <w:tab/>
      </w:r>
      <w:r w:rsidR="00C50283">
        <w:rPr>
          <w:noProof/>
        </w:rPr>
        <w:t>4</w:t>
      </w:r>
    </w:p>
    <w:p w:rsidR="004C58EE" w:rsidRDefault="004C58EE" w:rsidP="004C58E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Product Functions</w:t>
      </w:r>
      <w:r>
        <w:rPr>
          <w:noProof/>
        </w:rPr>
        <w:tab/>
      </w:r>
      <w:r w:rsidR="00C50283">
        <w:rPr>
          <w:noProof/>
        </w:rPr>
        <w:t>4</w:t>
      </w:r>
    </w:p>
    <w:p w:rsidR="004C58EE" w:rsidRDefault="004C58EE" w:rsidP="004C58E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User Classes and Characteristics</w:t>
      </w:r>
      <w:r>
        <w:rPr>
          <w:noProof/>
        </w:rPr>
        <w:tab/>
      </w:r>
      <w:r w:rsidR="00C50283">
        <w:rPr>
          <w:noProof/>
        </w:rPr>
        <w:t>4</w:t>
      </w:r>
    </w:p>
    <w:p w:rsidR="004C58EE" w:rsidRDefault="004C58EE" w:rsidP="004C58E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Operating Environment</w:t>
      </w:r>
      <w:r>
        <w:rPr>
          <w:noProof/>
        </w:rPr>
        <w:tab/>
      </w:r>
      <w:r w:rsidR="00C50283">
        <w:rPr>
          <w:noProof/>
        </w:rPr>
        <w:t>4</w:t>
      </w:r>
    </w:p>
    <w:p w:rsidR="004C58EE" w:rsidRDefault="004C58EE" w:rsidP="004C58E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Design and Implementation Constraints</w:t>
      </w:r>
      <w:r>
        <w:rPr>
          <w:noProof/>
        </w:rPr>
        <w:tab/>
      </w:r>
      <w:r w:rsidR="00C50283">
        <w:rPr>
          <w:noProof/>
        </w:rPr>
        <w:t>4</w:t>
      </w:r>
    </w:p>
    <w:p w:rsidR="004C58EE" w:rsidRDefault="004C58EE" w:rsidP="004C58E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2.6</w:t>
      </w:r>
      <w:r>
        <w:rPr>
          <w:noProof/>
        </w:rPr>
        <w:tab/>
        <w:t>User Documentation</w:t>
      </w:r>
      <w:r>
        <w:rPr>
          <w:noProof/>
        </w:rPr>
        <w:tab/>
      </w:r>
      <w:r w:rsidR="00C50283">
        <w:rPr>
          <w:noProof/>
        </w:rPr>
        <w:t>4</w:t>
      </w:r>
    </w:p>
    <w:p w:rsidR="004C58EE" w:rsidRDefault="004C58EE" w:rsidP="004C58E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2.7</w:t>
      </w:r>
      <w:r>
        <w:rPr>
          <w:noProof/>
        </w:rPr>
        <w:tab/>
        <w:t>Assumptions and Dependencies</w:t>
      </w:r>
      <w:r>
        <w:rPr>
          <w:noProof/>
        </w:rPr>
        <w:tab/>
      </w:r>
      <w:r w:rsidR="00C50283">
        <w:rPr>
          <w:noProof/>
        </w:rPr>
        <w:t>4</w:t>
      </w:r>
    </w:p>
    <w:p w:rsidR="004C58EE" w:rsidRDefault="004C58EE" w:rsidP="004C58EE">
      <w:pPr>
        <w:pStyle w:val="TOC1"/>
      </w:pPr>
      <w:r>
        <w:t>3.</w:t>
      </w:r>
      <w:r>
        <w:tab/>
        <w:t>External Interface Requirements</w:t>
      </w:r>
      <w:r>
        <w:tab/>
      </w:r>
      <w:r w:rsidR="00C50283">
        <w:t>5</w:t>
      </w:r>
    </w:p>
    <w:p w:rsidR="004C58EE" w:rsidRDefault="004C58EE" w:rsidP="004C58E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User Interfaces</w:t>
      </w:r>
      <w:r>
        <w:rPr>
          <w:noProof/>
        </w:rPr>
        <w:tab/>
      </w:r>
      <w:r w:rsidR="00C50283">
        <w:rPr>
          <w:noProof/>
        </w:rPr>
        <w:t>5</w:t>
      </w:r>
    </w:p>
    <w:p w:rsidR="004C58EE" w:rsidRDefault="004C58EE" w:rsidP="004C58E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  <w:t>Hardware Interfaces</w:t>
      </w:r>
      <w:r>
        <w:rPr>
          <w:noProof/>
        </w:rPr>
        <w:tab/>
      </w:r>
      <w:r w:rsidR="00C50283">
        <w:rPr>
          <w:noProof/>
        </w:rPr>
        <w:t>5</w:t>
      </w:r>
    </w:p>
    <w:p w:rsidR="004C58EE" w:rsidRDefault="004C58EE" w:rsidP="004C58E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3.3</w:t>
      </w:r>
      <w:r>
        <w:rPr>
          <w:noProof/>
        </w:rPr>
        <w:tab/>
        <w:t>Software Interfaces</w:t>
      </w:r>
      <w:r>
        <w:rPr>
          <w:noProof/>
        </w:rPr>
        <w:tab/>
      </w:r>
      <w:r w:rsidR="00C50283">
        <w:rPr>
          <w:noProof/>
        </w:rPr>
        <w:t>5</w:t>
      </w:r>
    </w:p>
    <w:p w:rsidR="004C58EE" w:rsidRDefault="004C58EE" w:rsidP="004C58E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3.4</w:t>
      </w:r>
      <w:r>
        <w:rPr>
          <w:noProof/>
        </w:rPr>
        <w:tab/>
        <w:t>Communications Interfaces</w:t>
      </w:r>
      <w:r>
        <w:rPr>
          <w:noProof/>
        </w:rPr>
        <w:tab/>
      </w:r>
      <w:r w:rsidR="00C50283">
        <w:rPr>
          <w:noProof/>
        </w:rPr>
        <w:t>5</w:t>
      </w:r>
    </w:p>
    <w:p w:rsidR="004C58EE" w:rsidRDefault="004C58EE" w:rsidP="004C58EE">
      <w:pPr>
        <w:pStyle w:val="TOC1"/>
      </w:pPr>
      <w:r>
        <w:t>4.</w:t>
      </w:r>
      <w:r>
        <w:tab/>
        <w:t>System Features</w:t>
      </w:r>
      <w:r>
        <w:tab/>
      </w:r>
      <w:r>
        <w:fldChar w:fldCharType="begin"/>
      </w:r>
      <w:r>
        <w:instrText xml:space="preserve"> PAGEREF _Toc441230991 \h </w:instrText>
      </w:r>
      <w:r>
        <w:fldChar w:fldCharType="separate"/>
      </w:r>
      <w:r>
        <w:t>4</w:t>
      </w:r>
      <w:r>
        <w:fldChar w:fldCharType="end"/>
      </w:r>
    </w:p>
    <w:p w:rsidR="004C58EE" w:rsidRDefault="004C58EE" w:rsidP="004C58E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  <w:t>System Feature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C58EE" w:rsidRDefault="004C58EE" w:rsidP="004C58E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  <w:t>System Feature 2 (and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C58EE" w:rsidRDefault="004C58EE" w:rsidP="004C58EE">
      <w:pPr>
        <w:pStyle w:val="TOC1"/>
      </w:pPr>
      <w:r>
        <w:t>5.</w:t>
      </w:r>
      <w:r>
        <w:tab/>
        <w:t>Other Nonfunctional Requirements</w:t>
      </w:r>
      <w:r>
        <w:tab/>
      </w:r>
      <w:r>
        <w:fldChar w:fldCharType="begin"/>
      </w:r>
      <w:r>
        <w:instrText xml:space="preserve"> PAGEREF _Toc441230994 \h </w:instrText>
      </w:r>
      <w:r>
        <w:fldChar w:fldCharType="separate"/>
      </w:r>
      <w:r>
        <w:t>4</w:t>
      </w:r>
      <w:r>
        <w:fldChar w:fldCharType="end"/>
      </w:r>
    </w:p>
    <w:p w:rsidR="004C58EE" w:rsidRDefault="004C58EE" w:rsidP="004C58E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C58EE" w:rsidRDefault="004C58EE" w:rsidP="004C58E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  <w:t>Safety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C58EE" w:rsidRDefault="004C58EE" w:rsidP="004C58E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5.3</w:t>
      </w:r>
      <w:r>
        <w:rPr>
          <w:noProof/>
        </w:rPr>
        <w:tab/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C58EE" w:rsidRDefault="004C58EE" w:rsidP="004C58E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5.4</w:t>
      </w:r>
      <w:r>
        <w:rPr>
          <w:noProof/>
        </w:rPr>
        <w:tab/>
        <w:t>Software Quality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C58EE" w:rsidRDefault="004C58EE" w:rsidP="004C58E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5.5</w:t>
      </w:r>
      <w:r>
        <w:rPr>
          <w:noProof/>
        </w:rPr>
        <w:tab/>
        <w:t>Business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C58EE" w:rsidRDefault="004C58EE" w:rsidP="004C58EE">
      <w:pPr>
        <w:pStyle w:val="TOC1"/>
      </w:pPr>
      <w:r>
        <w:t>6.</w:t>
      </w:r>
      <w:r>
        <w:tab/>
        <w:t>Other Requirements</w:t>
      </w:r>
      <w:r>
        <w:tab/>
      </w:r>
      <w:r>
        <w:fldChar w:fldCharType="begin"/>
      </w:r>
      <w:r>
        <w:instrText xml:space="preserve"> PAGEREF _Toc441231000 \h </w:instrText>
      </w:r>
      <w:r>
        <w:fldChar w:fldCharType="separate"/>
      </w:r>
      <w:r>
        <w:t>5</w:t>
      </w:r>
      <w:r>
        <w:fldChar w:fldCharType="end"/>
      </w:r>
    </w:p>
    <w:p w:rsidR="004C58EE" w:rsidRDefault="004C58EE" w:rsidP="007E1235">
      <w:pPr>
        <w:pStyle w:val="TOC1"/>
      </w:pPr>
    </w:p>
    <w:p w:rsidR="004C58EE" w:rsidRDefault="004C58EE" w:rsidP="004C58EE">
      <w:r>
        <w:rPr>
          <w:rFonts w:ascii="Times New Roman" w:hAnsi="Times New Roman"/>
          <w:b/>
          <w:noProof/>
        </w:rPr>
        <w:fldChar w:fldCharType="end"/>
      </w:r>
    </w:p>
    <w:p w:rsidR="004C58EE" w:rsidRDefault="004C58EE" w:rsidP="004C58EE"/>
    <w:p w:rsidR="004C58EE" w:rsidRDefault="004C58EE" w:rsidP="004C58EE"/>
    <w:p w:rsidR="004C58EE" w:rsidRDefault="004C58EE" w:rsidP="004C58EE"/>
    <w:p w:rsidR="004C58EE" w:rsidRPr="00CF6AF8" w:rsidRDefault="00CF6AF8" w:rsidP="00CF6AF8">
      <w:pPr>
        <w:pStyle w:val="ListParagraph"/>
        <w:numPr>
          <w:ilvl w:val="0"/>
          <w:numId w:val="4"/>
        </w:numPr>
        <w:rPr>
          <w:b/>
          <w:sz w:val="36"/>
          <w:szCs w:val="36"/>
          <w:u w:val="single"/>
        </w:rPr>
      </w:pPr>
      <w:r w:rsidRPr="00CF6AF8">
        <w:rPr>
          <w:b/>
          <w:sz w:val="36"/>
          <w:szCs w:val="36"/>
          <w:u w:val="single"/>
        </w:rPr>
        <w:lastRenderedPageBreak/>
        <w:t>Introduction</w:t>
      </w:r>
    </w:p>
    <w:p w:rsidR="00CF6AF8" w:rsidRPr="00C819BD" w:rsidRDefault="00C819BD" w:rsidP="00C819BD">
      <w:pPr>
        <w:ind w:left="72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1.1 </w:t>
      </w:r>
      <w:r w:rsidR="007E1235">
        <w:rPr>
          <w:b/>
          <w:sz w:val="24"/>
          <w:szCs w:val="24"/>
        </w:rPr>
        <w:t>Purpose</w:t>
      </w:r>
      <w:r w:rsidR="00CF6AF8" w:rsidRPr="00C819BD">
        <w:rPr>
          <w:b/>
          <w:sz w:val="24"/>
          <w:szCs w:val="24"/>
        </w:rPr>
        <w:t>:</w:t>
      </w:r>
    </w:p>
    <w:p w:rsidR="00CF6AF8" w:rsidRPr="00C819BD" w:rsidRDefault="00CF6AF8" w:rsidP="00C819BD">
      <w:pPr>
        <w:ind w:left="2880"/>
        <w:jc w:val="both"/>
      </w:pPr>
      <w:r>
        <w:t xml:space="preserve">This document is about to understand online banking system </w:t>
      </w:r>
      <w:r w:rsidR="00C819BD">
        <w:t>S</w:t>
      </w:r>
      <w:r>
        <w:t>oftware</w:t>
      </w:r>
      <w:r w:rsidR="00C819BD">
        <w:t xml:space="preserve"> </w:t>
      </w:r>
      <w:r>
        <w:t>Specification according to version 1.0</w:t>
      </w:r>
      <w:r w:rsidR="00F10AA7">
        <w:t xml:space="preserve"> .</w:t>
      </w:r>
      <w:r w:rsidR="00A74486">
        <w:t>To c</w:t>
      </w:r>
      <w:r w:rsidR="00F10AA7">
        <w:t>onnect bank for people online.</w:t>
      </w:r>
    </w:p>
    <w:p w:rsidR="00C819BD" w:rsidRDefault="00C819BD" w:rsidP="00C819BD">
      <w:pPr>
        <w:jc w:val="both"/>
        <w:rPr>
          <w:b/>
          <w:sz w:val="24"/>
          <w:szCs w:val="24"/>
        </w:rPr>
      </w:pPr>
      <w:r>
        <w:tab/>
      </w:r>
      <w:r>
        <w:tab/>
      </w:r>
      <w:r>
        <w:rPr>
          <w:b/>
          <w:sz w:val="24"/>
          <w:szCs w:val="24"/>
        </w:rPr>
        <w:t>1.2 Document Convention:</w:t>
      </w:r>
      <w:r>
        <w:rPr>
          <w:b/>
          <w:sz w:val="24"/>
          <w:szCs w:val="24"/>
        </w:rPr>
        <w:tab/>
      </w:r>
    </w:p>
    <w:p w:rsidR="00C819BD" w:rsidRPr="005A2683" w:rsidRDefault="00C819BD" w:rsidP="00C819BD">
      <w:pPr>
        <w:pStyle w:val="ListParagraph"/>
      </w:pPr>
      <w:r w:rsidRPr="005A2683">
        <w:tab/>
      </w:r>
      <w:r w:rsidRPr="005A2683">
        <w:tab/>
      </w:r>
      <w:r w:rsidRPr="005A2683">
        <w:tab/>
        <w:t>Every feature are shown as I/P-&gt;PROCESS-&gt;O/P and they are shown</w:t>
      </w:r>
    </w:p>
    <w:p w:rsidR="00C819BD" w:rsidRDefault="00C819BD" w:rsidP="00C819BD">
      <w:pPr>
        <w:pStyle w:val="ListParagraph"/>
      </w:pPr>
      <w:r>
        <w:tab/>
      </w:r>
      <w:r>
        <w:tab/>
      </w:r>
      <w:r>
        <w:tab/>
        <w:t>Based on priority of requirements. We are following IEEE</w:t>
      </w:r>
    </w:p>
    <w:p w:rsidR="00C819BD" w:rsidRPr="00C819BD" w:rsidRDefault="00C819BD" w:rsidP="00C819BD">
      <w:pPr>
        <w:pStyle w:val="ListParagraph"/>
      </w:pPr>
      <w:r>
        <w:tab/>
      </w:r>
      <w:r>
        <w:tab/>
      </w:r>
      <w:r>
        <w:tab/>
        <w:t>Template for preparing SRS.</w:t>
      </w:r>
    </w:p>
    <w:p w:rsidR="004C58EE" w:rsidRPr="00C819BD" w:rsidRDefault="00C819BD" w:rsidP="004C58EE">
      <w:pPr>
        <w:rPr>
          <w:b/>
          <w:sz w:val="24"/>
          <w:szCs w:val="24"/>
        </w:rPr>
      </w:pPr>
      <w:r>
        <w:tab/>
      </w:r>
      <w:r>
        <w:tab/>
      </w:r>
      <w:r>
        <w:rPr>
          <w:b/>
          <w:sz w:val="24"/>
          <w:szCs w:val="24"/>
        </w:rPr>
        <w:t>1.3 Intended Audience and Reading Suggestion:</w:t>
      </w:r>
    </w:p>
    <w:p w:rsidR="005A2683" w:rsidRDefault="005A2683" w:rsidP="00A74486">
      <w:pPr>
        <w:ind w:left="2880"/>
      </w:pPr>
      <w:r>
        <w:t>Developer:  Study of programming language like ASP.NET</w:t>
      </w:r>
      <w:r w:rsidR="00A74486">
        <w:t xml:space="preserve"> And also</w:t>
      </w:r>
      <w:r>
        <w:t xml:space="preserve"> </w:t>
      </w:r>
      <w:r w:rsidR="00A74486">
        <w:t xml:space="preserve">    </w:t>
      </w:r>
      <w:r>
        <w:t>Study of how the bank work.</w:t>
      </w:r>
    </w:p>
    <w:p w:rsidR="005A2683" w:rsidRDefault="005A2683" w:rsidP="005A2683">
      <w:pPr>
        <w:ind w:left="2880"/>
      </w:pPr>
      <w:r>
        <w:t>Project Manager: How</w:t>
      </w:r>
      <w:r w:rsidR="007E1235">
        <w:t xml:space="preserve"> to organize terms and project M</w:t>
      </w:r>
      <w:r>
        <w:t xml:space="preserve">anagement </w:t>
      </w:r>
      <w:r w:rsidR="007E1235">
        <w:t xml:space="preserve">  </w:t>
      </w:r>
      <w:r>
        <w:t>strategy.</w:t>
      </w:r>
    </w:p>
    <w:p w:rsidR="005A2683" w:rsidRDefault="005A2683" w:rsidP="005A2683">
      <w:pPr>
        <w:ind w:left="2880"/>
      </w:pPr>
      <w:r>
        <w:t>Marketing people: The problem of then who will use this product and solution from our product.</w:t>
      </w:r>
    </w:p>
    <w:p w:rsidR="004C58EE" w:rsidRDefault="005A2683" w:rsidP="005A2683">
      <w:pPr>
        <w:ind w:left="2880"/>
      </w:pPr>
      <w:r>
        <w:t xml:space="preserve"> Users: Follow the instruction and spend time on the site.</w:t>
      </w:r>
    </w:p>
    <w:p w:rsidR="00C50283" w:rsidRDefault="00C50283" w:rsidP="005A2683">
      <w:pPr>
        <w:ind w:left="2880"/>
      </w:pPr>
    </w:p>
    <w:p w:rsidR="00C50283" w:rsidRDefault="00C50283" w:rsidP="005A2683">
      <w:pPr>
        <w:ind w:left="2880"/>
      </w:pPr>
    </w:p>
    <w:p w:rsidR="00C50283" w:rsidRDefault="00C50283" w:rsidP="005A2683">
      <w:pPr>
        <w:ind w:left="2880"/>
      </w:pPr>
    </w:p>
    <w:p w:rsidR="005A2683" w:rsidRDefault="005A2683" w:rsidP="005A2683">
      <w:pPr>
        <w:ind w:left="2880"/>
      </w:pPr>
      <w:r>
        <w:t>Testers: How the bank work.</w:t>
      </w:r>
      <w:r w:rsidR="00A74486">
        <w:t xml:space="preserve"> And requirement </w:t>
      </w:r>
      <w:proofErr w:type="gramStart"/>
      <w:r w:rsidR="00A74486">
        <w:t>specification .</w:t>
      </w:r>
      <w:proofErr w:type="gramEnd"/>
    </w:p>
    <w:p w:rsidR="005A2683" w:rsidRDefault="005A2683" w:rsidP="005A2683">
      <w:pPr>
        <w:ind w:left="2880"/>
      </w:pPr>
      <w:r>
        <w:t>Document Writer: Read this document properly.</w:t>
      </w:r>
    </w:p>
    <w:p w:rsidR="005A2683" w:rsidRDefault="005A2683" w:rsidP="005A2683">
      <w:pPr>
        <w:rPr>
          <w:b/>
          <w:sz w:val="24"/>
          <w:szCs w:val="24"/>
        </w:rPr>
      </w:pPr>
      <w:r>
        <w:tab/>
      </w:r>
      <w:r>
        <w:tab/>
      </w:r>
      <w:r w:rsidRPr="005A2683">
        <w:rPr>
          <w:b/>
          <w:sz w:val="24"/>
          <w:szCs w:val="24"/>
        </w:rPr>
        <w:t>1.4 Product Scope</w:t>
      </w:r>
      <w:r>
        <w:rPr>
          <w:b/>
          <w:sz w:val="24"/>
          <w:szCs w:val="24"/>
        </w:rPr>
        <w:t>:</w:t>
      </w:r>
    </w:p>
    <w:p w:rsidR="005A2683" w:rsidRPr="00F62A50" w:rsidRDefault="00F62A50" w:rsidP="00F62A50">
      <w:pPr>
        <w:ind w:left="2880"/>
      </w:pPr>
      <w:r>
        <w:lastRenderedPageBreak/>
        <w:t xml:space="preserve">System should extend to Inter Banking transection, system also should extend to globally. In future NRI account will also possible. </w:t>
      </w:r>
    </w:p>
    <w:p w:rsidR="004C58EE" w:rsidRDefault="00F62A50" w:rsidP="004C58EE">
      <w:pPr>
        <w:rPr>
          <w:b/>
          <w:sz w:val="24"/>
          <w:szCs w:val="24"/>
        </w:rPr>
      </w:pPr>
      <w:r>
        <w:tab/>
      </w:r>
      <w:r>
        <w:tab/>
      </w:r>
      <w:r>
        <w:rPr>
          <w:b/>
          <w:sz w:val="24"/>
          <w:szCs w:val="24"/>
        </w:rPr>
        <w:t>1.5 References:</w:t>
      </w:r>
    </w:p>
    <w:p w:rsidR="00F62A50" w:rsidRPr="00F62A50" w:rsidRDefault="00F62A50" w:rsidP="00F62A50">
      <w:pPr>
        <w:ind w:left="2880"/>
      </w:pPr>
      <w:r>
        <w:t>To build this SRS we are referring IEEE standard template and Software engineering by R.S Pressman.</w:t>
      </w:r>
    </w:p>
    <w:p w:rsidR="00F86C81" w:rsidRPr="00F86C81" w:rsidRDefault="00F62A50" w:rsidP="00F86C81">
      <w:pPr>
        <w:pStyle w:val="ListParagraph"/>
        <w:numPr>
          <w:ilvl w:val="0"/>
          <w:numId w:val="4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Overall Description:</w:t>
      </w:r>
    </w:p>
    <w:p w:rsidR="00F62A50" w:rsidRDefault="00717E96" w:rsidP="00717E96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Product Perspective:</w:t>
      </w:r>
    </w:p>
    <w:p w:rsidR="00717E96" w:rsidRDefault="00717E96" w:rsidP="00717E96">
      <w:pPr>
        <w:pStyle w:val="ListParagraph"/>
        <w:ind w:left="2160"/>
      </w:pPr>
      <w:r>
        <w:t>It is Independent Software Product develop as a part of course</w:t>
      </w:r>
      <w:r w:rsidR="00F86C81">
        <w:t xml:space="preserve"> of Software engineering for use of Online Banking System.</w:t>
      </w:r>
    </w:p>
    <w:p w:rsidR="00F86C81" w:rsidRDefault="00F86C81" w:rsidP="00F86C81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Product Function:</w:t>
      </w:r>
    </w:p>
    <w:p w:rsidR="00F86C81" w:rsidRDefault="00F86C81" w:rsidP="00F86C81">
      <w:pPr>
        <w:pStyle w:val="ListParagraph"/>
        <w:ind w:left="2160"/>
      </w:pPr>
      <w:r>
        <w:t>Product will provide transfer of money for that bank account on online.</w:t>
      </w:r>
      <w:r w:rsidR="00A74486">
        <w:t xml:space="preserve"> !”</w:t>
      </w:r>
      <w:proofErr w:type="gramStart"/>
      <w:r w:rsidR="00A74486">
        <w:t>product</w:t>
      </w:r>
      <w:proofErr w:type="gramEnd"/>
      <w:r w:rsidR="00A74486">
        <w:t xml:space="preserve"> perform </w:t>
      </w:r>
      <w:r w:rsidR="004B2976">
        <w:t>transaction and provides statements and many more banking feature</w:t>
      </w:r>
      <w:r w:rsidR="00A74486">
        <w:t xml:space="preserve"> </w:t>
      </w:r>
      <w:r w:rsidR="004B2976">
        <w:t xml:space="preserve">. </w:t>
      </w:r>
      <w:proofErr w:type="gramStart"/>
      <w:r w:rsidR="004B2976">
        <w:t>in</w:t>
      </w:r>
      <w:proofErr w:type="gramEnd"/>
      <w:r w:rsidR="004B2976">
        <w:t xml:space="preserve"> addition</w:t>
      </w:r>
      <w:r w:rsidR="00A74486">
        <w:t>”!</w:t>
      </w:r>
      <w:r>
        <w:t xml:space="preserve"> Product will provide time slot for different task. Product will give statement for decided time duration. </w:t>
      </w:r>
      <w:r w:rsidR="00414E50">
        <w:t>S</w:t>
      </w:r>
      <w:r>
        <w:t>ystem provide various references for investment and</w:t>
      </w:r>
    </w:p>
    <w:p w:rsidR="00F86C81" w:rsidRDefault="00F86C81" w:rsidP="00F86C81">
      <w:pPr>
        <w:pStyle w:val="ListParagraph"/>
        <w:ind w:left="2160"/>
      </w:pPr>
      <w:r>
        <w:t>It provides reminder.</w:t>
      </w:r>
    </w:p>
    <w:p w:rsidR="00414E50" w:rsidRPr="00414E50" w:rsidRDefault="00F86C81" w:rsidP="00414E5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414E50">
        <w:rPr>
          <w:b/>
          <w:sz w:val="24"/>
          <w:szCs w:val="24"/>
        </w:rPr>
        <w:t>User classes and Characteristics:</w:t>
      </w:r>
    </w:p>
    <w:p w:rsidR="00414E50" w:rsidRDefault="00414E50" w:rsidP="00414E50">
      <w:pPr>
        <w:pStyle w:val="ListParagraph"/>
        <w:ind w:left="2160"/>
      </w:pPr>
      <w:r>
        <w:t>There are many user class but main class are Customer, Bank manager, Investor.</w:t>
      </w:r>
    </w:p>
    <w:p w:rsidR="00414E50" w:rsidRDefault="00414E50" w:rsidP="00414E50">
      <w:pPr>
        <w:pStyle w:val="ListParagraph"/>
        <w:ind w:left="2160"/>
      </w:pPr>
      <w:r>
        <w:t># Characteristic of Different Classes:</w:t>
      </w:r>
    </w:p>
    <w:p w:rsidR="00414E50" w:rsidRDefault="00414E50" w:rsidP="00414E50">
      <w:pPr>
        <w:pStyle w:val="ListParagraph"/>
        <w:ind w:left="2880"/>
      </w:pPr>
      <w:r>
        <w:t>Customer: In customer classes product provide current account, saving account and loan account.</w:t>
      </w:r>
    </w:p>
    <w:p w:rsidR="00414E50" w:rsidRDefault="004B2976" w:rsidP="00414E50">
      <w:pPr>
        <w:pStyle w:val="ListParagraph"/>
        <w:ind w:left="2880"/>
      </w:pPr>
      <w:r>
        <w:t>//</w:t>
      </w:r>
      <w:r w:rsidR="00414E50">
        <w:t>Bank Manager: For bank manager product provide saving interest, loan interest and transfer details.</w:t>
      </w:r>
    </w:p>
    <w:p w:rsidR="00414E50" w:rsidRDefault="00414E50" w:rsidP="00414E50">
      <w:pPr>
        <w:pStyle w:val="ListParagraph"/>
        <w:ind w:left="2880"/>
      </w:pPr>
      <w:r>
        <w:t>Investor: For investor product provide fix-deposit account and bank stokes</w:t>
      </w:r>
      <w:r w:rsidR="004B2976">
        <w:t xml:space="preserve"> and many more bank plans to invest their money</w:t>
      </w:r>
      <w:r>
        <w:t>.</w:t>
      </w:r>
    </w:p>
    <w:p w:rsidR="004B2976" w:rsidRDefault="004B2976" w:rsidP="00414E50">
      <w:pPr>
        <w:pStyle w:val="ListParagraph"/>
        <w:ind w:left="2880"/>
      </w:pPr>
      <w:r>
        <w:t>!”</w:t>
      </w:r>
      <w:r w:rsidRPr="004B2976">
        <w:t xml:space="preserve"> </w:t>
      </w:r>
      <w:r>
        <w:t xml:space="preserve">Bank </w:t>
      </w:r>
      <w:proofErr w:type="gramStart"/>
      <w:r>
        <w:t>Employees :</w:t>
      </w:r>
      <w:proofErr w:type="gramEnd"/>
      <w:r>
        <w:t xml:space="preserve"> The Bank Employees would be the main users of the BMS. They may perform banking functions using EWS or may facilitate customer in using ATM, as per bank's policy.”!</w:t>
      </w:r>
    </w:p>
    <w:p w:rsidR="00414E50" w:rsidRPr="00414E50" w:rsidRDefault="00414E50" w:rsidP="00414E5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414E50">
        <w:rPr>
          <w:b/>
          <w:sz w:val="24"/>
          <w:szCs w:val="24"/>
        </w:rPr>
        <w:t>Operating Environment:</w:t>
      </w:r>
    </w:p>
    <w:p w:rsidR="00C44AB8" w:rsidRDefault="004B2976" w:rsidP="00414E50">
      <w:pPr>
        <w:pStyle w:val="ListParagraph"/>
        <w:ind w:left="2160"/>
      </w:pPr>
      <w:r>
        <w:t>//</w:t>
      </w:r>
      <w:r w:rsidR="00414E50">
        <w:t xml:space="preserve">Software will operate on any browser which has internet connection. For </w:t>
      </w:r>
      <w:r>
        <w:t>//</w:t>
      </w:r>
      <w:r w:rsidR="00414E50">
        <w:t xml:space="preserve">hardware platform we only need that hardware that supports web </w:t>
      </w:r>
      <w:r w:rsidR="009D13F2">
        <w:t xml:space="preserve">browser. </w:t>
      </w:r>
      <w:r>
        <w:t>//</w:t>
      </w:r>
      <w:r w:rsidR="009D13F2">
        <w:t>The product runs on any operating system.</w:t>
      </w:r>
      <w:r w:rsidR="00414E50">
        <w:t xml:space="preserve"> </w:t>
      </w:r>
    </w:p>
    <w:p w:rsidR="004B2976" w:rsidRDefault="004B2976" w:rsidP="00414E50">
      <w:pPr>
        <w:pStyle w:val="ListParagraph"/>
        <w:ind w:left="2160"/>
      </w:pPr>
      <w:r>
        <w:t>Client Side-</w:t>
      </w:r>
      <w:r w:rsidRPr="004B2976">
        <w:t xml:space="preserve"> </w:t>
      </w:r>
      <w:r>
        <w:t>Software will operate on any browser which has internet connection.</w:t>
      </w:r>
    </w:p>
    <w:p w:rsidR="004B2976" w:rsidRDefault="004B2976" w:rsidP="00414E50">
      <w:pPr>
        <w:pStyle w:val="ListParagraph"/>
        <w:ind w:left="2160"/>
      </w:pPr>
      <w:r>
        <w:lastRenderedPageBreak/>
        <w:t>For hardware platform we only need that hardware that supports web browser.</w:t>
      </w:r>
    </w:p>
    <w:p w:rsidR="004B2976" w:rsidRDefault="004B2976" w:rsidP="00414E50">
      <w:pPr>
        <w:pStyle w:val="ListParagraph"/>
        <w:ind w:left="2160"/>
      </w:pPr>
      <w:r>
        <w:t>And any operating System</w:t>
      </w:r>
    </w:p>
    <w:p w:rsidR="0083482F" w:rsidRDefault="004B2976" w:rsidP="0083482F">
      <w:pPr>
        <w:pStyle w:val="ListParagraph"/>
        <w:ind w:left="2160"/>
      </w:pPr>
      <w:r>
        <w:t>Developer side – We mainly used asp.net as programming language.</w:t>
      </w:r>
      <w:r w:rsidR="0083482F">
        <w:t xml:space="preserve"> </w:t>
      </w:r>
      <w:proofErr w:type="spellStart"/>
      <w:proofErr w:type="gramStart"/>
      <w:r w:rsidR="0083482F">
        <w:t>so,</w:t>
      </w:r>
      <w:proofErr w:type="gramEnd"/>
      <w:r w:rsidR="0083482F">
        <w:t>for</w:t>
      </w:r>
      <w:proofErr w:type="spellEnd"/>
      <w:r w:rsidR="0083482F">
        <w:t xml:space="preserve"> that we need visual studio or supportive software to code asp.net programs.</w:t>
      </w:r>
    </w:p>
    <w:p w:rsidR="00C44AB8" w:rsidRPr="00C44AB8" w:rsidRDefault="00C44AB8" w:rsidP="00C44AB8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C44AB8">
        <w:rPr>
          <w:b/>
          <w:sz w:val="24"/>
          <w:szCs w:val="24"/>
        </w:rPr>
        <w:t>Design and Implementation Constraints:</w:t>
      </w:r>
    </w:p>
    <w:p w:rsidR="00C44AB8" w:rsidRDefault="0083482F" w:rsidP="00C44AB8">
      <w:pPr>
        <w:pStyle w:val="ListParagraph"/>
        <w:ind w:left="2160"/>
        <w:rPr>
          <w:b/>
          <w:sz w:val="24"/>
          <w:szCs w:val="24"/>
        </w:rPr>
      </w:pPr>
      <w:r>
        <w:t>//</w:t>
      </w:r>
      <w:r w:rsidR="00C44AB8">
        <w:t xml:space="preserve">For this product Inter Transection is not allowed because of other bank </w:t>
      </w:r>
      <w:r>
        <w:t>//</w:t>
      </w:r>
      <w:r w:rsidR="00C44AB8">
        <w:t>support is not available.</w:t>
      </w:r>
      <w:r w:rsidR="00F86C81">
        <w:t xml:space="preserve"> </w:t>
      </w:r>
      <w:r w:rsidR="00F86C81" w:rsidRPr="00C44AB8">
        <w:rPr>
          <w:b/>
          <w:sz w:val="24"/>
          <w:szCs w:val="24"/>
        </w:rPr>
        <w:t xml:space="preserve"> </w:t>
      </w:r>
    </w:p>
    <w:p w:rsidR="0083482F" w:rsidRDefault="0083482F" w:rsidP="00C44AB8">
      <w:pPr>
        <w:pStyle w:val="ListParagraph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!”</w:t>
      </w:r>
      <w:proofErr w:type="gramStart"/>
      <w:r>
        <w:rPr>
          <w:b/>
          <w:sz w:val="24"/>
          <w:szCs w:val="24"/>
        </w:rPr>
        <w:t>software</w:t>
      </w:r>
      <w:proofErr w:type="gramEnd"/>
      <w:r>
        <w:rPr>
          <w:b/>
          <w:sz w:val="24"/>
          <w:szCs w:val="24"/>
        </w:rPr>
        <w:t xml:space="preserve"> only </w:t>
      </w:r>
      <w:r>
        <w:rPr>
          <w:sz w:val="24"/>
          <w:szCs w:val="24"/>
        </w:rPr>
        <w:t xml:space="preserve">support inter transection </w:t>
      </w:r>
      <w:r>
        <w:rPr>
          <w:b/>
          <w:sz w:val="24"/>
          <w:szCs w:val="24"/>
        </w:rPr>
        <w:t>”!</w:t>
      </w:r>
    </w:p>
    <w:p w:rsidR="00C44AB8" w:rsidRDefault="00C44AB8" w:rsidP="00C44AB8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C44AB8">
        <w:rPr>
          <w:b/>
          <w:sz w:val="24"/>
          <w:szCs w:val="24"/>
        </w:rPr>
        <w:t>User Documentation:</w:t>
      </w:r>
    </w:p>
    <w:p w:rsidR="00274FC3" w:rsidRDefault="00C44AB8" w:rsidP="00C44AB8">
      <w:pPr>
        <w:pStyle w:val="ListParagraph"/>
        <w:ind w:left="2160"/>
      </w:pPr>
      <w:r>
        <w:t xml:space="preserve">Product will provide Dummy Registration and Interface of different part of product </w:t>
      </w:r>
      <w:r w:rsidR="00274FC3">
        <w:t>for help and there is also help us in product development.</w:t>
      </w:r>
    </w:p>
    <w:p w:rsidR="00274FC3" w:rsidRPr="00274FC3" w:rsidRDefault="00274FC3" w:rsidP="00274FC3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274FC3">
        <w:rPr>
          <w:b/>
          <w:sz w:val="24"/>
          <w:szCs w:val="24"/>
        </w:rPr>
        <w:t>Assumption and Dependencies:</w:t>
      </w:r>
    </w:p>
    <w:p w:rsidR="00274FC3" w:rsidRDefault="00274FC3" w:rsidP="00274FC3">
      <w:pPr>
        <w:pStyle w:val="ListParagraph"/>
        <w:ind w:left="2160"/>
      </w:pPr>
      <w:proofErr w:type="gramStart"/>
      <w:r>
        <w:t>None.</w:t>
      </w:r>
      <w:proofErr w:type="gramEnd"/>
    </w:p>
    <w:p w:rsidR="00F86C81" w:rsidRDefault="00C44AB8" w:rsidP="00274FC3">
      <w:pPr>
        <w:pStyle w:val="ListParagraph"/>
        <w:ind w:left="2160"/>
        <w:rPr>
          <w:b/>
          <w:sz w:val="24"/>
          <w:szCs w:val="24"/>
        </w:rPr>
      </w:pPr>
      <w:r>
        <w:t xml:space="preserve">     </w:t>
      </w:r>
      <w:r w:rsidR="00F86C81" w:rsidRPr="00274FC3">
        <w:rPr>
          <w:b/>
          <w:sz w:val="24"/>
          <w:szCs w:val="24"/>
        </w:rPr>
        <w:t xml:space="preserve">     </w:t>
      </w:r>
    </w:p>
    <w:p w:rsidR="00274FC3" w:rsidRDefault="00274FC3" w:rsidP="00274FC3">
      <w:pPr>
        <w:pStyle w:val="ListParagraph"/>
        <w:ind w:left="2160"/>
        <w:rPr>
          <w:b/>
          <w:sz w:val="24"/>
          <w:szCs w:val="24"/>
        </w:rPr>
      </w:pPr>
      <w:bookmarkStart w:id="0" w:name="_GoBack"/>
      <w:bookmarkEnd w:id="0"/>
    </w:p>
    <w:p w:rsidR="00274FC3" w:rsidRDefault="00274FC3" w:rsidP="00274FC3">
      <w:pPr>
        <w:pStyle w:val="ListParagraph"/>
        <w:ind w:left="2160"/>
        <w:rPr>
          <w:b/>
          <w:sz w:val="24"/>
          <w:szCs w:val="24"/>
        </w:rPr>
      </w:pPr>
    </w:p>
    <w:p w:rsidR="00274FC3" w:rsidRDefault="00274FC3" w:rsidP="00274FC3">
      <w:pPr>
        <w:pStyle w:val="ListParagraph"/>
        <w:ind w:left="2160"/>
        <w:rPr>
          <w:b/>
          <w:sz w:val="24"/>
          <w:szCs w:val="24"/>
        </w:rPr>
      </w:pPr>
    </w:p>
    <w:p w:rsidR="00274FC3" w:rsidRDefault="00274FC3" w:rsidP="00274FC3">
      <w:pPr>
        <w:pStyle w:val="ListParagraph"/>
        <w:numPr>
          <w:ilvl w:val="0"/>
          <w:numId w:val="4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External Interface Requirement:</w:t>
      </w:r>
    </w:p>
    <w:p w:rsidR="00274FC3" w:rsidRDefault="00274FC3" w:rsidP="00274FC3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274FC3">
        <w:rPr>
          <w:b/>
          <w:sz w:val="24"/>
          <w:szCs w:val="24"/>
        </w:rPr>
        <w:t>User Interface:</w:t>
      </w:r>
    </w:p>
    <w:p w:rsidR="00274FC3" w:rsidRPr="00274FC3" w:rsidRDefault="00274FC3" w:rsidP="00274FC3">
      <w:pPr>
        <w:pStyle w:val="ListParagraph"/>
        <w:ind w:left="2160"/>
        <w:rPr>
          <w:b/>
          <w:sz w:val="24"/>
          <w:szCs w:val="24"/>
        </w:rPr>
      </w:pPr>
      <w:r>
        <w:t>User needs to register to use the product for registration there is registration page. If user wants to use the product it needs to login to site.</w:t>
      </w:r>
    </w:p>
    <w:p w:rsidR="00274FC3" w:rsidRPr="00274FC3" w:rsidRDefault="00274FC3" w:rsidP="00274FC3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274FC3">
        <w:rPr>
          <w:b/>
          <w:sz w:val="24"/>
          <w:szCs w:val="24"/>
        </w:rPr>
        <w:t>Hardware Interface:</w:t>
      </w:r>
    </w:p>
    <w:p w:rsidR="003C1C19" w:rsidRPr="00274FC3" w:rsidRDefault="00274FC3" w:rsidP="003C1C19">
      <w:pPr>
        <w:pStyle w:val="ListParagraph"/>
        <w:ind w:left="2160"/>
      </w:pPr>
      <w:r>
        <w:t xml:space="preserve">In Hardware interface product need that </w:t>
      </w:r>
      <w:r w:rsidR="003C1C19">
        <w:t>hardware which supports web browser and internet like Mobile phone, computer, Tablet, Smart watch and many more.</w:t>
      </w:r>
    </w:p>
    <w:p w:rsidR="00274FC3" w:rsidRPr="003C1C19" w:rsidRDefault="003C1C19" w:rsidP="003C1C19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3C1C19">
        <w:rPr>
          <w:b/>
          <w:sz w:val="24"/>
          <w:szCs w:val="24"/>
        </w:rPr>
        <w:t>Software Interface:</w:t>
      </w:r>
    </w:p>
    <w:p w:rsidR="003C1C19" w:rsidRDefault="003C1C19" w:rsidP="003C1C19">
      <w:pPr>
        <w:pStyle w:val="ListParagraph"/>
        <w:ind w:left="2160"/>
      </w:pPr>
      <w:r>
        <w:t>For Software Interface more important part are as shown below,</w:t>
      </w:r>
    </w:p>
    <w:p w:rsidR="006A3F44" w:rsidRDefault="003C1C19" w:rsidP="006A3F44">
      <w:pPr>
        <w:pStyle w:val="ListParagraph"/>
        <w:ind w:left="2160"/>
      </w:pPr>
      <w:r>
        <w:t xml:space="preserve">Database: Microsoft asp.net access database, MySQL, Oracle </w:t>
      </w:r>
      <w:r w:rsidR="006A3F44">
        <w:t>database.</w:t>
      </w:r>
    </w:p>
    <w:p w:rsidR="006A3F44" w:rsidRDefault="006A3F44" w:rsidP="006A3F44">
      <w:pPr>
        <w:pStyle w:val="ListParagraph"/>
        <w:ind w:left="2160"/>
      </w:pPr>
      <w:r>
        <w:t xml:space="preserve">Operating System: Product use asp.net so we (Developer) need windows based           </w:t>
      </w:r>
    </w:p>
    <w:p w:rsidR="006A3F44" w:rsidRDefault="006A3F44" w:rsidP="006A3F44">
      <w:pPr>
        <w:pStyle w:val="ListParagraph"/>
        <w:ind w:left="2160"/>
      </w:pPr>
      <w:r>
        <w:t xml:space="preserve">                                  Computers and for user all OS is fine for use.</w:t>
      </w:r>
    </w:p>
    <w:p w:rsidR="006A3F44" w:rsidRDefault="006A3F44" w:rsidP="006A3F44">
      <w:pPr>
        <w:pStyle w:val="ListParagraph"/>
        <w:ind w:left="2160"/>
      </w:pPr>
      <w:r>
        <w:t>Message: For reminding different part of critical situation.</w:t>
      </w:r>
    </w:p>
    <w:p w:rsidR="006A3F44" w:rsidRDefault="006A3F44" w:rsidP="006A3F44">
      <w:pPr>
        <w:pStyle w:val="ListParagraph"/>
        <w:ind w:left="2160"/>
      </w:pPr>
      <w:r>
        <w:t>Data: In HTML form.</w:t>
      </w:r>
    </w:p>
    <w:p w:rsidR="006A3F44" w:rsidRDefault="006A3F44" w:rsidP="006A3F44">
      <w:pPr>
        <w:pStyle w:val="ListParagraph"/>
        <w:ind w:left="2160"/>
      </w:pPr>
      <w:r>
        <w:t>Data Sharing: using HTTP/HTTPs protocol.</w:t>
      </w:r>
    </w:p>
    <w:p w:rsidR="006A3F44" w:rsidRPr="006A3F44" w:rsidRDefault="006A3F44" w:rsidP="006A3F44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6A3F44">
        <w:rPr>
          <w:b/>
          <w:sz w:val="24"/>
          <w:szCs w:val="24"/>
        </w:rPr>
        <w:t>Communication Interface:</w:t>
      </w:r>
    </w:p>
    <w:p w:rsidR="006A3F44" w:rsidRDefault="006A3F44" w:rsidP="006A3F44">
      <w:pPr>
        <w:pStyle w:val="ListParagraph"/>
        <w:ind w:left="2160"/>
      </w:pPr>
      <w:r>
        <w:lastRenderedPageBreak/>
        <w:t>Requirements: Email, Web browser, Internet connection, any device which support above requirements.</w:t>
      </w:r>
    </w:p>
    <w:p w:rsidR="006A3F44" w:rsidRDefault="006A3F44" w:rsidP="006A3F44">
      <w:pPr>
        <w:pStyle w:val="ListParagraph"/>
        <w:ind w:left="2160"/>
      </w:pPr>
      <w:r>
        <w:t>Protocols: HTTP, HTTPS.</w:t>
      </w:r>
    </w:p>
    <w:p w:rsidR="003C1C19" w:rsidRPr="003C1C19" w:rsidRDefault="006A3F44" w:rsidP="006A3F44">
      <w:pPr>
        <w:pStyle w:val="ListParagraph"/>
        <w:ind w:left="2160"/>
      </w:pPr>
      <w:r>
        <w:t xml:space="preserve">Synchronization: On Data transfer.   </w:t>
      </w:r>
    </w:p>
    <w:sectPr w:rsidR="003C1C19" w:rsidRPr="003C1C19">
      <w:headerReference w:type="default" r:id="rId9"/>
      <w:footerReference w:type="first" r:id="rId10"/>
      <w:pgSz w:w="12240" w:h="15840" w:code="1"/>
      <w:pgMar w:top="2304" w:right="1440" w:bottom="2880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443" w:rsidRDefault="00111443">
      <w:pPr>
        <w:spacing w:after="0" w:line="240" w:lineRule="auto"/>
      </w:pPr>
      <w:r>
        <w:separator/>
      </w:r>
    </w:p>
  </w:endnote>
  <w:endnote w:type="continuationSeparator" w:id="0">
    <w:p w:rsidR="00111443" w:rsidRDefault="0011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AF8" w:rsidRDefault="00B745A8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640080" distB="640080" distL="114300" distR="114300" simplePos="0" relativeHeight="251663360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9225915</wp:posOffset>
                  </wp:positionV>
                </mc:Fallback>
              </mc:AlternateContent>
              <wp:extent cx="5946140" cy="182880"/>
              <wp:effectExtent l="0" t="0" r="0" b="7620"/>
              <wp:wrapNone/>
              <wp:docPr id="2" name="Text Box 2" descr="Footer graph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1"/>
                            <w:gridCol w:w="7595"/>
                            <w:gridCol w:w="202"/>
                            <w:gridCol w:w="202"/>
                            <w:gridCol w:w="1009"/>
                          </w:tblGrid>
                          <w:tr w:rsidR="002761B5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:rsidR="002761B5" w:rsidRDefault="002761B5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:rsidR="002761B5" w:rsidRDefault="002761B5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17AE92" w:themeFill="accent1"/>
                                <w:vAlign w:val="center"/>
                              </w:tcPr>
                              <w:p w:rsidR="002761B5" w:rsidRDefault="002761B5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F7A23F" w:themeFill="accent2"/>
                                <w:vAlign w:val="center"/>
                              </w:tcPr>
                              <w:p w:rsidR="002761B5" w:rsidRDefault="002761B5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6F7E84" w:themeFill="accent3"/>
                                <w:vAlign w:val="center"/>
                              </w:tcPr>
                              <w:p w:rsidR="002761B5" w:rsidRDefault="002761B5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2761B5" w:rsidRDefault="002761B5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Description: Footer graphic" style="position:absolute;margin-left:0;margin-top:0;width:468.2pt;height:14.4pt;z-index:251663360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1"/>
                      <w:gridCol w:w="7595"/>
                      <w:gridCol w:w="202"/>
                      <w:gridCol w:w="202"/>
                      <w:gridCol w:w="1009"/>
                    </w:tblGrid>
                    <w:tr w:rsidR="002761B5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:rsidR="002761B5" w:rsidRDefault="002761B5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:rsidR="002761B5" w:rsidRDefault="002761B5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17AE92" w:themeFill="accent1"/>
                          <w:vAlign w:val="center"/>
                        </w:tcPr>
                        <w:p w:rsidR="002761B5" w:rsidRDefault="002761B5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F7A23F" w:themeFill="accent2"/>
                          <w:vAlign w:val="center"/>
                        </w:tcPr>
                        <w:p w:rsidR="002761B5" w:rsidRDefault="002761B5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6F7E84" w:themeFill="accent3"/>
                          <w:vAlign w:val="center"/>
                        </w:tcPr>
                        <w:p w:rsidR="002761B5" w:rsidRDefault="002761B5">
                          <w:pPr>
                            <w:pStyle w:val="NoSpacing"/>
                          </w:pPr>
                        </w:p>
                      </w:tc>
                    </w:tr>
                  </w:tbl>
                  <w:p w:rsidR="002761B5" w:rsidRDefault="002761B5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443" w:rsidRDefault="00111443">
      <w:pPr>
        <w:spacing w:after="0" w:line="240" w:lineRule="auto"/>
      </w:pPr>
      <w:r>
        <w:separator/>
      </w:r>
    </w:p>
  </w:footnote>
  <w:footnote w:type="continuationSeparator" w:id="0">
    <w:p w:rsidR="00111443" w:rsidRDefault="00111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1B5" w:rsidRDefault="00B745A8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640080" distB="640080" distL="114300" distR="114300" simplePos="0" relativeHeight="251665408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9225915</wp:posOffset>
                  </wp:positionV>
                </mc:Fallback>
              </mc:AlternateContent>
              <wp:extent cx="5946140" cy="182880"/>
              <wp:effectExtent l="0" t="0" r="0" b="7620"/>
              <wp:wrapNone/>
              <wp:docPr id="3" name="Text Box 3" descr="Footer graphic with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1"/>
                            <w:gridCol w:w="7595"/>
                            <w:gridCol w:w="202"/>
                            <w:gridCol w:w="202"/>
                            <w:gridCol w:w="1009"/>
                          </w:tblGrid>
                          <w:tr w:rsidR="002761B5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:rsidR="002761B5" w:rsidRDefault="002761B5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:rsidR="002761B5" w:rsidRDefault="00B745A8">
                                <w:pPr>
                                  <w:pStyle w:val="NoSpacing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F10AA7"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17AE92" w:themeFill="accent1"/>
                                <w:vAlign w:val="center"/>
                              </w:tcPr>
                              <w:p w:rsidR="002761B5" w:rsidRDefault="002761B5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F7A23F" w:themeFill="accent2"/>
                                <w:vAlign w:val="center"/>
                              </w:tcPr>
                              <w:p w:rsidR="002761B5" w:rsidRDefault="002761B5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6F7E84" w:themeFill="accent3"/>
                                <w:vAlign w:val="center"/>
                              </w:tcPr>
                              <w:p w:rsidR="002761B5" w:rsidRDefault="002761B5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2761B5" w:rsidRDefault="002761B5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Description: Footer graphic with page number" style="position:absolute;margin-left:0;margin-top:0;width:468.2pt;height:14.4pt;z-index:251665408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1"/>
                      <w:gridCol w:w="7595"/>
                      <w:gridCol w:w="202"/>
                      <w:gridCol w:w="202"/>
                      <w:gridCol w:w="1009"/>
                    </w:tblGrid>
                    <w:tr w:rsidR="002761B5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:rsidR="002761B5" w:rsidRDefault="002761B5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:rsidR="002761B5" w:rsidRDefault="00B745A8">
                          <w:pPr>
                            <w:pStyle w:val="NoSpacing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10AA7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02" w:type="dxa"/>
                          <w:shd w:val="clear" w:color="auto" w:fill="17AE92" w:themeFill="accent1"/>
                          <w:vAlign w:val="center"/>
                        </w:tcPr>
                        <w:p w:rsidR="002761B5" w:rsidRDefault="002761B5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F7A23F" w:themeFill="accent2"/>
                          <w:vAlign w:val="center"/>
                        </w:tcPr>
                        <w:p w:rsidR="002761B5" w:rsidRDefault="002761B5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6F7E84" w:themeFill="accent3"/>
                          <w:vAlign w:val="center"/>
                        </w:tcPr>
                        <w:p w:rsidR="002761B5" w:rsidRDefault="002761B5">
                          <w:pPr>
                            <w:pStyle w:val="NoSpacing"/>
                          </w:pPr>
                        </w:p>
                      </w:tc>
                    </w:tr>
                  </w:tbl>
                  <w:p w:rsidR="002761B5" w:rsidRDefault="002761B5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D6011"/>
    <w:multiLevelType w:val="hybridMultilevel"/>
    <w:tmpl w:val="49CC89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EA24E7"/>
    <w:multiLevelType w:val="multilevel"/>
    <w:tmpl w:val="E954E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2">
    <w:nsid w:val="2CF02DF3"/>
    <w:multiLevelType w:val="multilevel"/>
    <w:tmpl w:val="529454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3">
    <w:nsid w:val="56455BDA"/>
    <w:multiLevelType w:val="hybridMultilevel"/>
    <w:tmpl w:val="D6262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323859"/>
    <w:multiLevelType w:val="multilevel"/>
    <w:tmpl w:val="CDC6CE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A96"/>
    <w:rsid w:val="000712AA"/>
    <w:rsid w:val="000C5BED"/>
    <w:rsid w:val="000C6712"/>
    <w:rsid w:val="00111443"/>
    <w:rsid w:val="00196C97"/>
    <w:rsid w:val="00274FC3"/>
    <w:rsid w:val="002761B5"/>
    <w:rsid w:val="00352433"/>
    <w:rsid w:val="003C1C19"/>
    <w:rsid w:val="00414E50"/>
    <w:rsid w:val="00456997"/>
    <w:rsid w:val="00470A96"/>
    <w:rsid w:val="004B2976"/>
    <w:rsid w:val="004C58EE"/>
    <w:rsid w:val="005A2683"/>
    <w:rsid w:val="006A3F44"/>
    <w:rsid w:val="006D0A92"/>
    <w:rsid w:val="00717E96"/>
    <w:rsid w:val="007E1235"/>
    <w:rsid w:val="0083482F"/>
    <w:rsid w:val="0085125D"/>
    <w:rsid w:val="009D13F2"/>
    <w:rsid w:val="00A16FE3"/>
    <w:rsid w:val="00A74486"/>
    <w:rsid w:val="00B745A8"/>
    <w:rsid w:val="00C44AB8"/>
    <w:rsid w:val="00C50283"/>
    <w:rsid w:val="00C76195"/>
    <w:rsid w:val="00C819BD"/>
    <w:rsid w:val="00CF6AF8"/>
    <w:rsid w:val="00EA09CD"/>
    <w:rsid w:val="00F10AA7"/>
    <w:rsid w:val="00F62A50"/>
    <w:rsid w:val="00F86C81"/>
    <w:rsid w:val="00FA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szCs w:val="19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A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1826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1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</w:style>
  <w:style w:type="paragraph" w:styleId="NoSpacing">
    <w:name w:val="No Spacing"/>
    <w:uiPriority w:val="1"/>
    <w:qFormat/>
    <w:pPr>
      <w:spacing w:after="0" w:line="264" w:lineRule="auto"/>
    </w:pPr>
  </w:style>
  <w:style w:type="paragraph" w:customStyle="1" w:styleId="Name">
    <w:name w:val="Name"/>
    <w:basedOn w:val="Normal"/>
    <w:uiPriority w:val="2"/>
    <w:qFormat/>
    <w:pPr>
      <w:spacing w:after="0" w:line="216" w:lineRule="auto"/>
    </w:pPr>
    <w:rPr>
      <w:rFonts w:asciiTheme="majorHAnsi" w:eastAsiaTheme="majorEastAsia" w:hAnsiTheme="majorHAnsi" w:cstheme="majorBidi"/>
      <w:color w:val="11826C" w:themeColor="accent1" w:themeShade="BF"/>
      <w:sz w:val="28"/>
      <w:szCs w:val="28"/>
    </w:rPr>
  </w:style>
  <w:style w:type="paragraph" w:styleId="Date">
    <w:name w:val="Date"/>
    <w:basedOn w:val="Normal"/>
    <w:next w:val="Normal"/>
    <w:link w:val="DateChar"/>
    <w:uiPriority w:val="2"/>
    <w:unhideWhenUsed/>
    <w:pPr>
      <w:spacing w:after="400"/>
    </w:pPr>
  </w:style>
  <w:style w:type="character" w:customStyle="1" w:styleId="DateChar">
    <w:name w:val="Date Char"/>
    <w:basedOn w:val="DefaultParagraphFont"/>
    <w:link w:val="Date"/>
    <w:uiPriority w:val="2"/>
  </w:style>
  <w:style w:type="paragraph" w:customStyle="1" w:styleId="ContactInfo">
    <w:name w:val="Contact Info"/>
    <w:basedOn w:val="Normal"/>
    <w:uiPriority w:val="2"/>
    <w:qFormat/>
    <w:pPr>
      <w:spacing w:after="480"/>
      <w:contextualSpacing/>
    </w:pPr>
  </w:style>
  <w:style w:type="paragraph" w:styleId="Closing">
    <w:name w:val="Closing"/>
    <w:basedOn w:val="Normal"/>
    <w:link w:val="ClosingChar"/>
    <w:uiPriority w:val="2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2"/>
  </w:style>
  <w:style w:type="paragraph" w:styleId="Signature">
    <w:name w:val="Signature"/>
    <w:basedOn w:val="Normal"/>
    <w:link w:val="SignatureChar"/>
    <w:uiPriority w:val="2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2"/>
  </w:style>
  <w:style w:type="paragraph" w:styleId="ListParagraph">
    <w:name w:val="List Paragraph"/>
    <w:basedOn w:val="Normal"/>
    <w:uiPriority w:val="34"/>
    <w:unhideWhenUsed/>
    <w:qFormat/>
    <w:rsid w:val="004C58EE"/>
    <w:pPr>
      <w:ind w:left="720"/>
      <w:contextualSpacing/>
    </w:pPr>
  </w:style>
  <w:style w:type="paragraph" w:styleId="TOC1">
    <w:name w:val="toc 1"/>
    <w:basedOn w:val="Normal"/>
    <w:next w:val="Normal"/>
    <w:semiHidden/>
    <w:rsid w:val="004C58EE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semiHidden/>
    <w:rsid w:val="004C58EE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F6AF8"/>
    <w:rPr>
      <w:rFonts w:asciiTheme="majorHAnsi" w:eastAsiaTheme="majorEastAsia" w:hAnsiTheme="majorHAnsi" w:cstheme="majorBidi"/>
      <w:color w:val="11826C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szCs w:val="19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A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1826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1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</w:style>
  <w:style w:type="paragraph" w:styleId="NoSpacing">
    <w:name w:val="No Spacing"/>
    <w:uiPriority w:val="1"/>
    <w:qFormat/>
    <w:pPr>
      <w:spacing w:after="0" w:line="264" w:lineRule="auto"/>
    </w:pPr>
  </w:style>
  <w:style w:type="paragraph" w:customStyle="1" w:styleId="Name">
    <w:name w:val="Name"/>
    <w:basedOn w:val="Normal"/>
    <w:uiPriority w:val="2"/>
    <w:qFormat/>
    <w:pPr>
      <w:spacing w:after="0" w:line="216" w:lineRule="auto"/>
    </w:pPr>
    <w:rPr>
      <w:rFonts w:asciiTheme="majorHAnsi" w:eastAsiaTheme="majorEastAsia" w:hAnsiTheme="majorHAnsi" w:cstheme="majorBidi"/>
      <w:color w:val="11826C" w:themeColor="accent1" w:themeShade="BF"/>
      <w:sz w:val="28"/>
      <w:szCs w:val="28"/>
    </w:rPr>
  </w:style>
  <w:style w:type="paragraph" w:styleId="Date">
    <w:name w:val="Date"/>
    <w:basedOn w:val="Normal"/>
    <w:next w:val="Normal"/>
    <w:link w:val="DateChar"/>
    <w:uiPriority w:val="2"/>
    <w:unhideWhenUsed/>
    <w:pPr>
      <w:spacing w:after="400"/>
    </w:pPr>
  </w:style>
  <w:style w:type="character" w:customStyle="1" w:styleId="DateChar">
    <w:name w:val="Date Char"/>
    <w:basedOn w:val="DefaultParagraphFont"/>
    <w:link w:val="Date"/>
    <w:uiPriority w:val="2"/>
  </w:style>
  <w:style w:type="paragraph" w:customStyle="1" w:styleId="ContactInfo">
    <w:name w:val="Contact Info"/>
    <w:basedOn w:val="Normal"/>
    <w:uiPriority w:val="2"/>
    <w:qFormat/>
    <w:pPr>
      <w:spacing w:after="480"/>
      <w:contextualSpacing/>
    </w:pPr>
  </w:style>
  <w:style w:type="paragraph" w:styleId="Closing">
    <w:name w:val="Closing"/>
    <w:basedOn w:val="Normal"/>
    <w:link w:val="ClosingChar"/>
    <w:uiPriority w:val="2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2"/>
  </w:style>
  <w:style w:type="paragraph" w:styleId="Signature">
    <w:name w:val="Signature"/>
    <w:basedOn w:val="Normal"/>
    <w:link w:val="SignatureChar"/>
    <w:uiPriority w:val="2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2"/>
  </w:style>
  <w:style w:type="paragraph" w:styleId="ListParagraph">
    <w:name w:val="List Paragraph"/>
    <w:basedOn w:val="Normal"/>
    <w:uiPriority w:val="34"/>
    <w:unhideWhenUsed/>
    <w:qFormat/>
    <w:rsid w:val="004C58EE"/>
    <w:pPr>
      <w:ind w:left="720"/>
      <w:contextualSpacing/>
    </w:pPr>
  </w:style>
  <w:style w:type="paragraph" w:styleId="TOC1">
    <w:name w:val="toc 1"/>
    <w:basedOn w:val="Normal"/>
    <w:next w:val="Normal"/>
    <w:semiHidden/>
    <w:rsid w:val="004C58EE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semiHidden/>
    <w:rsid w:val="004C58EE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F6AF8"/>
    <w:rPr>
      <w:rFonts w:asciiTheme="majorHAnsi" w:eastAsiaTheme="majorEastAsia" w:hAnsiTheme="majorHAnsi" w:cstheme="majorBidi"/>
      <w:color w:val="11826C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uva%20mohit\AppData\Roaming\Microsoft\&#1064;&#1072;&#1073;&#1083;&#1086;&#1085;&#1099;\Business%20letter%20(Sales%20Strip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058153C01C94950B62EBD9205AE8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D4335-C9FA-4ABC-BDBB-E1211D7B0C43}"/>
      </w:docPartPr>
      <w:docPartBody>
        <w:p w:rsidR="004E5113" w:rsidRDefault="00B51B54">
          <w:pPr>
            <w:pStyle w:val="6058153C01C94950B62EBD9205AE82F3"/>
          </w:pPr>
          <w:r>
            <w:t>[Click Here to Select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B54"/>
    <w:rsid w:val="00030307"/>
    <w:rsid w:val="000376AD"/>
    <w:rsid w:val="004E5113"/>
    <w:rsid w:val="00923882"/>
    <w:rsid w:val="00974B2B"/>
    <w:rsid w:val="00B51B54"/>
    <w:rsid w:val="00F1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58153C01C94950B62EBD9205AE82F3">
    <w:name w:val="6058153C01C94950B62EBD9205AE82F3"/>
  </w:style>
  <w:style w:type="paragraph" w:customStyle="1" w:styleId="270325D6D62E4BCB9175747001BF8946">
    <w:name w:val="270325D6D62E4BCB9175747001BF8946"/>
  </w:style>
  <w:style w:type="paragraph" w:customStyle="1" w:styleId="A6ADAD74BE6A4B11B9B9A335FC223441">
    <w:name w:val="A6ADAD74BE6A4B11B9B9A335FC223441"/>
  </w:style>
  <w:style w:type="paragraph" w:customStyle="1" w:styleId="1B1CE5BA8F8E4B68B1B40F63FB9D846E">
    <w:name w:val="1B1CE5BA8F8E4B68B1B40F63FB9D846E"/>
  </w:style>
  <w:style w:type="paragraph" w:customStyle="1" w:styleId="AD93C55031364358875B02A06ACBE980">
    <w:name w:val="AD93C55031364358875B02A06ACBE980"/>
  </w:style>
  <w:style w:type="paragraph" w:customStyle="1" w:styleId="1D423F0C91F749939781D87E39E19792">
    <w:name w:val="1D423F0C91F749939781D87E39E197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58153C01C94950B62EBD9205AE82F3">
    <w:name w:val="6058153C01C94950B62EBD9205AE82F3"/>
  </w:style>
  <w:style w:type="paragraph" w:customStyle="1" w:styleId="270325D6D62E4BCB9175747001BF8946">
    <w:name w:val="270325D6D62E4BCB9175747001BF8946"/>
  </w:style>
  <w:style w:type="paragraph" w:customStyle="1" w:styleId="A6ADAD74BE6A4B11B9B9A335FC223441">
    <w:name w:val="A6ADAD74BE6A4B11B9B9A335FC223441"/>
  </w:style>
  <w:style w:type="paragraph" w:customStyle="1" w:styleId="1B1CE5BA8F8E4B68B1B40F63FB9D846E">
    <w:name w:val="1B1CE5BA8F8E4B68B1B40F63FB9D846E"/>
  </w:style>
  <w:style w:type="paragraph" w:customStyle="1" w:styleId="AD93C55031364358875B02A06ACBE980">
    <w:name w:val="AD93C55031364358875B02A06ACBE980"/>
  </w:style>
  <w:style w:type="paragraph" w:customStyle="1" w:styleId="1D423F0C91F749939781D87E39E19792">
    <w:name w:val="1D423F0C91F749939781D87E39E19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991686B-DAFB-4DC4-8777-D7C1B4ABBA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design).dotx</Template>
  <TotalTime>371</TotalTime>
  <Pages>6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(Sales stripes)</vt:lpstr>
    </vt:vector>
  </TitlesOfParts>
  <Company/>
  <LinksUpToDate>false</LinksUpToDate>
  <CharactersWithSpaces>5624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(Sales stripes)</dc:title>
  <dc:creator>MOHIT BHUVA</dc:creator>
  <cp:keywords/>
  <cp:lastModifiedBy>USER</cp:lastModifiedBy>
  <cp:revision>34</cp:revision>
  <dcterms:created xsi:type="dcterms:W3CDTF">2016-09-13T17:32:00Z</dcterms:created>
  <dcterms:modified xsi:type="dcterms:W3CDTF">2016-09-27T14:58:00Z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TC029011649991</vt:lpwstr>
  </property>
</Properties>
</file>